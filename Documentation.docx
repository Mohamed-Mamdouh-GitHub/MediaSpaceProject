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900"/>
      </w:tblGrid>
      <w:tr w:rsidR="004B7E44" w14:paraId="6B92B266" w14:textId="77777777" w:rsidTr="0082457B">
        <w:trPr>
          <w:trHeight w:val="2536"/>
        </w:trPr>
        <w:tc>
          <w:tcPr>
            <w:tcW w:w="9900" w:type="dxa"/>
            <w:tcBorders>
              <w:top w:val="nil"/>
              <w:left w:val="nil"/>
              <w:bottom w:val="nil"/>
              <w:right w:val="nil"/>
            </w:tcBorders>
          </w:tcPr>
          <w:p w14:paraId="78A90609" w14:textId="46A270EB" w:rsidR="004B7E44" w:rsidRDefault="00050C48" w:rsidP="004B7E44">
            <w:r>
              <w:rPr>
                <w:noProof/>
              </w:rPr>
              <mc:AlternateContent>
                <mc:Choice Requires="wps">
                  <w:drawing>
                    <wp:anchor distT="0" distB="0" distL="114300" distR="114300" simplePos="0" relativeHeight="251662336" behindDoc="0" locked="0" layoutInCell="1" allowOverlap="1" wp14:anchorId="5142FE22" wp14:editId="469CB509">
                      <wp:simplePos x="0" y="0"/>
                      <wp:positionH relativeFrom="margin">
                        <wp:posOffset>-22225</wp:posOffset>
                      </wp:positionH>
                      <wp:positionV relativeFrom="paragraph">
                        <wp:posOffset>173355</wp:posOffset>
                      </wp:positionV>
                      <wp:extent cx="5381625" cy="752475"/>
                      <wp:effectExtent l="0" t="0" r="28575" b="28575"/>
                      <wp:wrapNone/>
                      <wp:docPr id="1910405842" name="Text Box 1"/>
                      <wp:cNvGraphicFramePr/>
                      <a:graphic xmlns:a="http://schemas.openxmlformats.org/drawingml/2006/main">
                        <a:graphicData uri="http://schemas.microsoft.com/office/word/2010/wordprocessingShape">
                          <wps:wsp>
                            <wps:cNvSpPr txBox="1"/>
                            <wps:spPr>
                              <a:xfrm>
                                <a:off x="0" y="0"/>
                                <a:ext cx="5381625" cy="752475"/>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5E0C53D6" w14:textId="3574FA6D" w:rsidR="00050C48" w:rsidRPr="00050C48" w:rsidRDefault="00050C48">
                                  <w:pPr>
                                    <w:rPr>
                                      <w:color w:val="FF0000"/>
                                      <w:sz w:val="72"/>
                                      <w:szCs w:val="52"/>
                                    </w:rPr>
                                  </w:pPr>
                                  <w:proofErr w:type="spellStart"/>
                                  <w:r w:rsidRPr="00050C48">
                                    <w:rPr>
                                      <w:color w:val="FF0000"/>
                                      <w:sz w:val="72"/>
                                      <w:szCs w:val="52"/>
                                    </w:rPr>
                                    <w:t>Media</w:t>
                                  </w:r>
                                  <w:r>
                                    <w:rPr>
                                      <w:color w:val="FF0000"/>
                                      <w:sz w:val="72"/>
                                      <w:szCs w:val="52"/>
                                    </w:rPr>
                                    <w:t>Scape</w:t>
                                  </w:r>
                                  <w:proofErr w:type="spellEnd"/>
                                  <w:r>
                                    <w:rPr>
                                      <w:color w:val="FF0000"/>
                                      <w:sz w:val="72"/>
                                      <w:szCs w:val="52"/>
                                    </w:rPr>
                                    <w:t xml:space="preserve"> Pharmacies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142FE22" id="_x0000_t202" coordsize="21600,21600" o:spt="202" path="m,l,21600r21600,l21600,xe">
                      <v:stroke joinstyle="miter"/>
                      <v:path gradientshapeok="t" o:connecttype="rect"/>
                    </v:shapetype>
                    <v:shape id="Text Box 1" o:spid="_x0000_s1026" type="#_x0000_t202" style="position:absolute;margin-left:-1.75pt;margin-top:13.65pt;width:423.75pt;height:59.25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" fillcolor="white [3201]" strokecolor="#a4063e [3209]" strokeweight="2pt">
                      <v:textbox>
                        <w:txbxContent>
                          <w:p w14:paraId="5E0C53D6" w14:textId="3574FA6D" w:rsidR="00050C48" w:rsidRPr="00050C48" w:rsidRDefault="00050C48">
                            <w:pPr>
                              <w:rPr>
                                <w:color w:val="FF0000"/>
                                <w:sz w:val="72"/>
                                <w:szCs w:val="52"/>
                              </w:rPr>
                            </w:pPr>
                            <w:proofErr w:type="spellStart"/>
                            <w:r w:rsidRPr="00050C48">
                              <w:rPr>
                                <w:color w:val="FF0000"/>
                                <w:sz w:val="72"/>
                                <w:szCs w:val="52"/>
                              </w:rPr>
                              <w:t>Media</w:t>
                            </w:r>
                            <w:r>
                              <w:rPr>
                                <w:color w:val="FF0000"/>
                                <w:sz w:val="72"/>
                                <w:szCs w:val="52"/>
                              </w:rPr>
                              <w:t>Scape</w:t>
                            </w:r>
                            <w:proofErr w:type="spellEnd"/>
                            <w:r>
                              <w:rPr>
                                <w:color w:val="FF0000"/>
                                <w:sz w:val="72"/>
                                <w:szCs w:val="52"/>
                              </w:rPr>
                              <w:t xml:space="preserve"> Pharmacies</w:t>
                            </w:r>
                          </w:p>
                        </w:txbxContent>
                      </v:textbox>
                      <w10:wrap anchorx="margin"/>
                    </v:shape>
                  </w:pict>
                </mc:Fallback>
              </mc:AlternateContent>
            </w:r>
          </w:p>
          <w:p w14:paraId="0F2DD009" w14:textId="6982C832" w:rsidR="004B7E44" w:rsidRDefault="00050C48" w:rsidP="00050C48">
            <w:r w:rsidRPr="0082457B">
              <w:rPr>
                <w:noProof/>
              </w:rPr>
              <mc:AlternateContent>
                <mc:Choice Requires="wps">
                  <w:drawing>
                    <wp:anchor distT="0" distB="0" distL="114300" distR="114300" simplePos="0" relativeHeight="251661312" behindDoc="0" locked="0" layoutInCell="1" allowOverlap="1" wp14:anchorId="1B0E3939" wp14:editId="594721DF">
                      <wp:simplePos x="0" y="0"/>
                      <wp:positionH relativeFrom="column">
                        <wp:posOffset>-248920</wp:posOffset>
                      </wp:positionH>
                      <wp:positionV relativeFrom="paragraph">
                        <wp:posOffset>1443989</wp:posOffset>
                      </wp:positionV>
                      <wp:extent cx="5810250" cy="3686175"/>
                      <wp:effectExtent l="57150" t="38100" r="76200" b="104775"/>
                      <wp:wrapNone/>
                      <wp:docPr id="1313547777" name="Rectangle 5"/>
                      <wp:cNvGraphicFramePr/>
                      <a:graphic xmlns:a="http://schemas.openxmlformats.org/drawingml/2006/main">
                        <a:graphicData uri="http://schemas.microsoft.com/office/word/2010/wordprocessingShape">
                          <wps:wsp>
                            <wps:cNvSpPr/>
                            <wps:spPr>
                              <a:xfrm>
                                <a:off x="0" y="0"/>
                                <a:ext cx="5810250" cy="3686175"/>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3979A85E" w14:textId="77777777" w:rsidR="0082457B" w:rsidRPr="0082457B" w:rsidRDefault="0082457B" w:rsidP="0082457B">
                                  <w:pPr>
                                    <w:rPr>
                                      <w:color w:val="161718" w:themeColor="text1"/>
                                      <w:sz w:val="36"/>
                                      <w:szCs w:val="36"/>
                                    </w:rPr>
                                  </w:pPr>
                                  <w:r w:rsidRPr="00050C48">
                                    <w:rPr>
                                      <w:b/>
                                      <w:bCs/>
                                      <w:color w:val="161718" w:themeColor="text1"/>
                                      <w:sz w:val="36"/>
                                      <w:szCs w:val="36"/>
                                    </w:rPr>
                                    <w:t>Pharmacy System</w:t>
                                  </w:r>
                                  <w:r w:rsidRPr="0082457B">
                                    <w:rPr>
                                      <w:color w:val="161718" w:themeColor="text1"/>
                                      <w:sz w:val="36"/>
                                      <w:szCs w:val="36"/>
                                    </w:rPr>
                                    <w:t>, Made by:</w:t>
                                  </w:r>
                                </w:p>
                                <w:p w14:paraId="51ED2F07" w14:textId="77777777" w:rsidR="00050C48" w:rsidRDefault="0082457B" w:rsidP="00050C48">
                                  <w:pPr>
                                    <w:pStyle w:val="ListParagraph"/>
                                    <w:numPr>
                                      <w:ilvl w:val="0"/>
                                      <w:numId w:val="1"/>
                                    </w:numPr>
                                    <w:rPr>
                                      <w:color w:val="161718" w:themeColor="text1"/>
                                      <w:sz w:val="36"/>
                                      <w:szCs w:val="36"/>
                                    </w:rPr>
                                  </w:pPr>
                                  <w:r w:rsidRPr="00050C48">
                                    <w:rPr>
                                      <w:color w:val="161718" w:themeColor="text1"/>
                                      <w:sz w:val="36"/>
                                      <w:szCs w:val="36"/>
                                    </w:rPr>
                                    <w:t>Mohamed Hesham Mohamed</w:t>
                                  </w:r>
                                </w:p>
                                <w:p w14:paraId="1EEED351" w14:textId="77777777" w:rsidR="00050C48" w:rsidRDefault="0082457B" w:rsidP="00050C48">
                                  <w:pPr>
                                    <w:pStyle w:val="ListParagraph"/>
                                    <w:numPr>
                                      <w:ilvl w:val="0"/>
                                      <w:numId w:val="1"/>
                                    </w:numPr>
                                    <w:rPr>
                                      <w:color w:val="161718" w:themeColor="text1"/>
                                      <w:sz w:val="36"/>
                                      <w:szCs w:val="36"/>
                                    </w:rPr>
                                  </w:pPr>
                                  <w:r w:rsidRPr="00050C48">
                                    <w:rPr>
                                      <w:color w:val="161718" w:themeColor="text1"/>
                                      <w:sz w:val="36"/>
                                      <w:szCs w:val="36"/>
                                    </w:rPr>
                                    <w:t>Mohamed Ahmed Mahmoud</w:t>
                                  </w:r>
                                </w:p>
                                <w:p w14:paraId="4AB14041" w14:textId="77777777" w:rsidR="00050C48" w:rsidRDefault="0082457B" w:rsidP="00050C48">
                                  <w:pPr>
                                    <w:pStyle w:val="ListParagraph"/>
                                    <w:numPr>
                                      <w:ilvl w:val="0"/>
                                      <w:numId w:val="1"/>
                                    </w:numPr>
                                    <w:rPr>
                                      <w:color w:val="161718" w:themeColor="text1"/>
                                      <w:sz w:val="36"/>
                                      <w:szCs w:val="36"/>
                                    </w:rPr>
                                  </w:pPr>
                                  <w:r w:rsidRPr="00050C48">
                                    <w:rPr>
                                      <w:color w:val="161718" w:themeColor="text1"/>
                                      <w:sz w:val="36"/>
                                      <w:szCs w:val="36"/>
                                    </w:rPr>
                                    <w:t>Mohamed Shabaan Mohamed</w:t>
                                  </w:r>
                                </w:p>
                                <w:p w14:paraId="6654F704" w14:textId="77777777" w:rsidR="00050C48" w:rsidRDefault="0082457B" w:rsidP="00050C48">
                                  <w:pPr>
                                    <w:pStyle w:val="ListParagraph"/>
                                    <w:numPr>
                                      <w:ilvl w:val="0"/>
                                      <w:numId w:val="1"/>
                                    </w:numPr>
                                    <w:rPr>
                                      <w:color w:val="161718" w:themeColor="text1"/>
                                      <w:sz w:val="36"/>
                                      <w:szCs w:val="36"/>
                                    </w:rPr>
                                  </w:pPr>
                                  <w:r w:rsidRPr="00050C48">
                                    <w:rPr>
                                      <w:color w:val="161718" w:themeColor="text1"/>
                                      <w:sz w:val="36"/>
                                      <w:szCs w:val="36"/>
                                    </w:rPr>
                                    <w:t>Mohamed Mamdouh Sayed</w:t>
                                  </w:r>
                                </w:p>
                                <w:p w14:paraId="0B3CE782" w14:textId="197987A1" w:rsidR="0082457B" w:rsidRPr="00050C48" w:rsidRDefault="0082457B" w:rsidP="00050C48">
                                  <w:pPr>
                                    <w:pStyle w:val="ListParagraph"/>
                                    <w:numPr>
                                      <w:ilvl w:val="0"/>
                                      <w:numId w:val="1"/>
                                    </w:numPr>
                                    <w:rPr>
                                      <w:color w:val="161718" w:themeColor="text1"/>
                                      <w:sz w:val="36"/>
                                      <w:szCs w:val="36"/>
                                    </w:rPr>
                                  </w:pPr>
                                  <w:r w:rsidRPr="00050C48">
                                    <w:rPr>
                                      <w:color w:val="161718" w:themeColor="text1"/>
                                      <w:sz w:val="36"/>
                                      <w:szCs w:val="36"/>
                                    </w:rPr>
                                    <w:t>Mohamed Mamdouh Abo-</w:t>
                                  </w:r>
                                  <w:proofErr w:type="spellStart"/>
                                  <w:r w:rsidRPr="00050C48">
                                    <w:rPr>
                                      <w:color w:val="161718" w:themeColor="text1"/>
                                      <w:sz w:val="36"/>
                                      <w:szCs w:val="36"/>
                                    </w:rPr>
                                    <w:t>Elwafa</w:t>
                                  </w:r>
                                  <w:proofErr w:type="spellEnd"/>
                                </w:p>
                                <w:p w14:paraId="3A8A1309" w14:textId="77777777" w:rsidR="0082457B" w:rsidRPr="0082457B" w:rsidRDefault="0082457B" w:rsidP="0082457B">
                                  <w:pPr>
                                    <w:rPr>
                                      <w:color w:val="161718" w:themeColor="text1"/>
                                      <w:sz w:val="36"/>
                                      <w:szCs w:val="36"/>
                                    </w:rPr>
                                  </w:pPr>
                                  <w:r w:rsidRPr="0082457B">
                                    <w:rPr>
                                      <w:color w:val="161718" w:themeColor="text1"/>
                                      <w:sz w:val="36"/>
                                      <w:szCs w:val="36"/>
                                    </w:rPr>
                                    <w:t>Under the Supervision of Dr, Hadeer.</w:t>
                                  </w:r>
                                </w:p>
                                <w:p w14:paraId="313B1161" w14:textId="77777777" w:rsidR="0082457B" w:rsidRPr="0082457B" w:rsidRDefault="0082457B" w:rsidP="0082457B">
                                  <w:pPr>
                                    <w:rPr>
                                      <w:color w:val="161718" w:themeColor="text1"/>
                                      <w:sz w:val="36"/>
                                      <w:szCs w:val="36"/>
                                    </w:rPr>
                                  </w:pPr>
                                </w:p>
                                <w:p w14:paraId="5E090B92" w14:textId="5A37FEE9" w:rsidR="0082457B" w:rsidRPr="0082457B" w:rsidRDefault="0082457B" w:rsidP="0082457B">
                                  <w:pPr>
                                    <w:rPr>
                                      <w:color w:val="161718" w:themeColor="text1"/>
                                      <w:sz w:val="36"/>
                                      <w:szCs w:val="36"/>
                                    </w:rPr>
                                  </w:pPr>
                                  <w:r w:rsidRPr="0082457B">
                                    <w:rPr>
                                      <w:color w:val="161718" w:themeColor="text1"/>
                                      <w:sz w:val="36"/>
                                      <w:szCs w:val="36"/>
                                    </w:rPr>
                                    <w:t>Group number: 6</w:t>
                                  </w:r>
                                </w:p>
                                <w:p w14:paraId="1C0DCEEF" w14:textId="77777777" w:rsidR="0082457B" w:rsidRPr="0082457B" w:rsidRDefault="0082457B" w:rsidP="0082457B">
                                  <w:pPr>
                                    <w:rPr>
                                      <w:color w:val="161718" w:themeColor="text1"/>
                                      <w:sz w:val="36"/>
                                      <w:szCs w:val="36"/>
                                    </w:rPr>
                                  </w:pPr>
                                  <w:r w:rsidRPr="0082457B">
                                    <w:rPr>
                                      <w:color w:val="161718" w:themeColor="text1"/>
                                      <w:sz w:val="36"/>
                                      <w:szCs w:val="36"/>
                                    </w:rPr>
                                    <w:t>Submission date: 22/5/2024</w:t>
                                  </w:r>
                                </w:p>
                                <w:p w14:paraId="5ABFB704" w14:textId="77777777" w:rsidR="0082457B" w:rsidRPr="0082457B" w:rsidRDefault="0082457B" w:rsidP="0082457B">
                                  <w:pPr>
                                    <w:rPr>
                                      <w:color w:val="161718" w:themeColor="text1"/>
                                      <w:sz w:val="36"/>
                                      <w:szCs w:val="36"/>
                                    </w:rPr>
                                  </w:pPr>
                                </w:p>
                                <w:p w14:paraId="58C87A12" w14:textId="77777777" w:rsidR="0082457B" w:rsidRPr="0082457B" w:rsidRDefault="0082457B" w:rsidP="0082457B">
                                  <w:pPr>
                                    <w:rPr>
                                      <w:color w:val="161718" w:themeColor="text1"/>
                                      <w:sz w:val="32"/>
                                      <w:szCs w:val="32"/>
                                    </w:rPr>
                                  </w:pPr>
                                  <w:r w:rsidRPr="0082457B">
                                    <w:rPr>
                                      <w:color w:val="161718" w:themeColor="text1"/>
                                      <w:sz w:val="32"/>
                                      <w:szCs w:val="32"/>
                                    </w:rPr>
                                    <w:t>Course Title: Advanced Programming</w:t>
                                  </w:r>
                                </w:p>
                                <w:p w14:paraId="7B2FCC33" w14:textId="77777777" w:rsidR="0082457B" w:rsidRPr="0082457B" w:rsidRDefault="0082457B" w:rsidP="0082457B">
                                  <w:pPr>
                                    <w:jc w:val="center"/>
                                    <w:rPr>
                                      <w:color w:val="161718"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E3939" id="Rectangle 5" o:spid="_x0000_s1027" style="position:absolute;margin-left:-19.6pt;margin-top:113.7pt;width:457.5pt;height:29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" fillcolor="#6fddd3 [1622]" strokecolor="#1b766d [3046]">
                      <v:fill color2="#d3f5f1 [502]" rotate="t" angle="180" colors="0 #addbd4;22938f #c6e5e0;1 #e9f6f4" focus="100%" type="gradient"/>
                      <v:shadow on="t" color="black" opacity="24903f" origin=",.5" offset="0,.55556mm"/>
                      <v:textbox>
                        <w:txbxContent>
                          <w:p w14:paraId="3979A85E" w14:textId="77777777" w:rsidR="0082457B" w:rsidRPr="0082457B" w:rsidRDefault="0082457B" w:rsidP="0082457B">
                            <w:pPr>
                              <w:rPr>
                                <w:color w:val="161718" w:themeColor="text1"/>
                                <w:sz w:val="36"/>
                                <w:szCs w:val="36"/>
                              </w:rPr>
                            </w:pPr>
                            <w:r w:rsidRPr="00050C48">
                              <w:rPr>
                                <w:b/>
                                <w:bCs/>
                                <w:color w:val="161718" w:themeColor="text1"/>
                                <w:sz w:val="36"/>
                                <w:szCs w:val="36"/>
                              </w:rPr>
                              <w:t>Pharmacy System</w:t>
                            </w:r>
                            <w:r w:rsidRPr="0082457B">
                              <w:rPr>
                                <w:color w:val="161718" w:themeColor="text1"/>
                                <w:sz w:val="36"/>
                                <w:szCs w:val="36"/>
                              </w:rPr>
                              <w:t>, Made by:</w:t>
                            </w:r>
                          </w:p>
                          <w:p w14:paraId="51ED2F07" w14:textId="77777777" w:rsidR="00050C48" w:rsidRDefault="0082457B" w:rsidP="00050C48">
                            <w:pPr>
                              <w:pStyle w:val="ListParagraph"/>
                              <w:numPr>
                                <w:ilvl w:val="0"/>
                                <w:numId w:val="1"/>
                              </w:numPr>
                              <w:rPr>
                                <w:color w:val="161718" w:themeColor="text1"/>
                                <w:sz w:val="36"/>
                                <w:szCs w:val="36"/>
                              </w:rPr>
                            </w:pPr>
                            <w:r w:rsidRPr="00050C48">
                              <w:rPr>
                                <w:color w:val="161718" w:themeColor="text1"/>
                                <w:sz w:val="36"/>
                                <w:szCs w:val="36"/>
                              </w:rPr>
                              <w:t>Mohamed Hesham Mohamed</w:t>
                            </w:r>
                          </w:p>
                          <w:p w14:paraId="1EEED351" w14:textId="77777777" w:rsidR="00050C48" w:rsidRDefault="0082457B" w:rsidP="00050C48">
                            <w:pPr>
                              <w:pStyle w:val="ListParagraph"/>
                              <w:numPr>
                                <w:ilvl w:val="0"/>
                                <w:numId w:val="1"/>
                              </w:numPr>
                              <w:rPr>
                                <w:color w:val="161718" w:themeColor="text1"/>
                                <w:sz w:val="36"/>
                                <w:szCs w:val="36"/>
                              </w:rPr>
                            </w:pPr>
                            <w:r w:rsidRPr="00050C48">
                              <w:rPr>
                                <w:color w:val="161718" w:themeColor="text1"/>
                                <w:sz w:val="36"/>
                                <w:szCs w:val="36"/>
                              </w:rPr>
                              <w:t>Mohamed Ahmed Mahmoud</w:t>
                            </w:r>
                          </w:p>
                          <w:p w14:paraId="4AB14041" w14:textId="77777777" w:rsidR="00050C48" w:rsidRDefault="0082457B" w:rsidP="00050C48">
                            <w:pPr>
                              <w:pStyle w:val="ListParagraph"/>
                              <w:numPr>
                                <w:ilvl w:val="0"/>
                                <w:numId w:val="1"/>
                              </w:numPr>
                              <w:rPr>
                                <w:color w:val="161718" w:themeColor="text1"/>
                                <w:sz w:val="36"/>
                                <w:szCs w:val="36"/>
                              </w:rPr>
                            </w:pPr>
                            <w:r w:rsidRPr="00050C48">
                              <w:rPr>
                                <w:color w:val="161718" w:themeColor="text1"/>
                                <w:sz w:val="36"/>
                                <w:szCs w:val="36"/>
                              </w:rPr>
                              <w:t>Mohamed Shabaan Mohamed</w:t>
                            </w:r>
                          </w:p>
                          <w:p w14:paraId="6654F704" w14:textId="77777777" w:rsidR="00050C48" w:rsidRDefault="0082457B" w:rsidP="00050C48">
                            <w:pPr>
                              <w:pStyle w:val="ListParagraph"/>
                              <w:numPr>
                                <w:ilvl w:val="0"/>
                                <w:numId w:val="1"/>
                              </w:numPr>
                              <w:rPr>
                                <w:color w:val="161718" w:themeColor="text1"/>
                                <w:sz w:val="36"/>
                                <w:szCs w:val="36"/>
                              </w:rPr>
                            </w:pPr>
                            <w:r w:rsidRPr="00050C48">
                              <w:rPr>
                                <w:color w:val="161718" w:themeColor="text1"/>
                                <w:sz w:val="36"/>
                                <w:szCs w:val="36"/>
                              </w:rPr>
                              <w:t>Mohamed Mamdouh Sayed</w:t>
                            </w:r>
                          </w:p>
                          <w:p w14:paraId="0B3CE782" w14:textId="197987A1" w:rsidR="0082457B" w:rsidRPr="00050C48" w:rsidRDefault="0082457B" w:rsidP="00050C48">
                            <w:pPr>
                              <w:pStyle w:val="ListParagraph"/>
                              <w:numPr>
                                <w:ilvl w:val="0"/>
                                <w:numId w:val="1"/>
                              </w:numPr>
                              <w:rPr>
                                <w:color w:val="161718" w:themeColor="text1"/>
                                <w:sz w:val="36"/>
                                <w:szCs w:val="36"/>
                              </w:rPr>
                            </w:pPr>
                            <w:r w:rsidRPr="00050C48">
                              <w:rPr>
                                <w:color w:val="161718" w:themeColor="text1"/>
                                <w:sz w:val="36"/>
                                <w:szCs w:val="36"/>
                              </w:rPr>
                              <w:t>Mohamed Mamdouh Abo-</w:t>
                            </w:r>
                            <w:proofErr w:type="spellStart"/>
                            <w:r w:rsidRPr="00050C48">
                              <w:rPr>
                                <w:color w:val="161718" w:themeColor="text1"/>
                                <w:sz w:val="36"/>
                                <w:szCs w:val="36"/>
                              </w:rPr>
                              <w:t>Elwafa</w:t>
                            </w:r>
                            <w:proofErr w:type="spellEnd"/>
                          </w:p>
                          <w:p w14:paraId="3A8A1309" w14:textId="77777777" w:rsidR="0082457B" w:rsidRPr="0082457B" w:rsidRDefault="0082457B" w:rsidP="0082457B">
                            <w:pPr>
                              <w:rPr>
                                <w:color w:val="161718" w:themeColor="text1"/>
                                <w:sz w:val="36"/>
                                <w:szCs w:val="36"/>
                              </w:rPr>
                            </w:pPr>
                            <w:r w:rsidRPr="0082457B">
                              <w:rPr>
                                <w:color w:val="161718" w:themeColor="text1"/>
                                <w:sz w:val="36"/>
                                <w:szCs w:val="36"/>
                              </w:rPr>
                              <w:t>Under the Supervision of Dr, Hadeer.</w:t>
                            </w:r>
                          </w:p>
                          <w:p w14:paraId="313B1161" w14:textId="77777777" w:rsidR="0082457B" w:rsidRPr="0082457B" w:rsidRDefault="0082457B" w:rsidP="0082457B">
                            <w:pPr>
                              <w:rPr>
                                <w:color w:val="161718" w:themeColor="text1"/>
                                <w:sz w:val="36"/>
                                <w:szCs w:val="36"/>
                              </w:rPr>
                            </w:pPr>
                          </w:p>
                          <w:p w14:paraId="5E090B92" w14:textId="5A37FEE9" w:rsidR="0082457B" w:rsidRPr="0082457B" w:rsidRDefault="0082457B" w:rsidP="0082457B">
                            <w:pPr>
                              <w:rPr>
                                <w:color w:val="161718" w:themeColor="text1"/>
                                <w:sz w:val="36"/>
                                <w:szCs w:val="36"/>
                              </w:rPr>
                            </w:pPr>
                            <w:r w:rsidRPr="0082457B">
                              <w:rPr>
                                <w:color w:val="161718" w:themeColor="text1"/>
                                <w:sz w:val="36"/>
                                <w:szCs w:val="36"/>
                              </w:rPr>
                              <w:t>Group number: 6</w:t>
                            </w:r>
                          </w:p>
                          <w:p w14:paraId="1C0DCEEF" w14:textId="77777777" w:rsidR="0082457B" w:rsidRPr="0082457B" w:rsidRDefault="0082457B" w:rsidP="0082457B">
                            <w:pPr>
                              <w:rPr>
                                <w:color w:val="161718" w:themeColor="text1"/>
                                <w:sz w:val="36"/>
                                <w:szCs w:val="36"/>
                              </w:rPr>
                            </w:pPr>
                            <w:r w:rsidRPr="0082457B">
                              <w:rPr>
                                <w:color w:val="161718" w:themeColor="text1"/>
                                <w:sz w:val="36"/>
                                <w:szCs w:val="36"/>
                              </w:rPr>
                              <w:t>Submission date: 22/5/2024</w:t>
                            </w:r>
                          </w:p>
                          <w:p w14:paraId="5ABFB704" w14:textId="77777777" w:rsidR="0082457B" w:rsidRPr="0082457B" w:rsidRDefault="0082457B" w:rsidP="0082457B">
                            <w:pPr>
                              <w:rPr>
                                <w:color w:val="161718" w:themeColor="text1"/>
                                <w:sz w:val="36"/>
                                <w:szCs w:val="36"/>
                              </w:rPr>
                            </w:pPr>
                          </w:p>
                          <w:p w14:paraId="58C87A12" w14:textId="77777777" w:rsidR="0082457B" w:rsidRPr="0082457B" w:rsidRDefault="0082457B" w:rsidP="0082457B">
                            <w:pPr>
                              <w:rPr>
                                <w:color w:val="161718" w:themeColor="text1"/>
                                <w:sz w:val="32"/>
                                <w:szCs w:val="32"/>
                              </w:rPr>
                            </w:pPr>
                            <w:r w:rsidRPr="0082457B">
                              <w:rPr>
                                <w:color w:val="161718" w:themeColor="text1"/>
                                <w:sz w:val="32"/>
                                <w:szCs w:val="32"/>
                              </w:rPr>
                              <w:t>Course Title: Advanced Programming</w:t>
                            </w:r>
                          </w:p>
                          <w:p w14:paraId="7B2FCC33" w14:textId="77777777" w:rsidR="0082457B" w:rsidRPr="0082457B" w:rsidRDefault="0082457B" w:rsidP="0082457B">
                            <w:pPr>
                              <w:jc w:val="center"/>
                              <w:rPr>
                                <w:color w:val="161718" w:themeColor="text1"/>
                              </w:rPr>
                            </w:pPr>
                          </w:p>
                        </w:txbxContent>
                      </v:textbox>
                    </v:rect>
                  </w:pict>
                </mc:Fallback>
              </mc:AlternateContent>
            </w:r>
          </w:p>
        </w:tc>
      </w:tr>
      <w:tr w:rsidR="004B7E44" w14:paraId="5915EDE0" w14:textId="77777777" w:rsidTr="0082457B">
        <w:trPr>
          <w:trHeight w:val="3814"/>
        </w:trPr>
        <w:tc>
          <w:tcPr>
            <w:tcW w:w="9900" w:type="dxa"/>
            <w:tcBorders>
              <w:top w:val="nil"/>
              <w:left w:val="nil"/>
              <w:bottom w:val="nil"/>
              <w:right w:val="nil"/>
            </w:tcBorders>
            <w:vAlign w:val="bottom"/>
          </w:tcPr>
          <w:p w14:paraId="75D2D7AE" w14:textId="4B12C8FA" w:rsidR="004B7E44" w:rsidRDefault="004B7E44" w:rsidP="004B7E44">
            <w:pPr>
              <w:rPr>
                <w:noProof/>
              </w:rPr>
            </w:pPr>
          </w:p>
          <w:p w14:paraId="34A92C51" w14:textId="1E8AE7A7" w:rsidR="004B7E44" w:rsidRDefault="004B7E44" w:rsidP="004B7E44">
            <w:pPr>
              <w:rPr>
                <w:noProof/>
              </w:rPr>
            </w:pPr>
          </w:p>
        </w:tc>
      </w:tr>
    </w:tbl>
    <w:p w14:paraId="39538B09" w14:textId="361EEB8B" w:rsidR="004B7E44" w:rsidRDefault="0082457B" w:rsidP="004B7E44">
      <w:r>
        <w:rPr>
          <w:noProof/>
        </w:rPr>
        <w:drawing>
          <wp:anchor distT="0" distB="0" distL="114300" distR="114300" simplePos="0" relativeHeight="251660288" behindDoc="1" locked="0" layoutInCell="1" allowOverlap="1" wp14:anchorId="4C1BA9C0" wp14:editId="683ECFA9">
            <wp:simplePos x="0" y="0"/>
            <wp:positionH relativeFrom="margin">
              <wp:posOffset>-998220</wp:posOffset>
            </wp:positionH>
            <wp:positionV relativeFrom="paragraph">
              <wp:posOffset>-457200</wp:posOffset>
            </wp:positionV>
            <wp:extent cx="8075295" cy="10039350"/>
            <wp:effectExtent l="0" t="0" r="1905" b="0"/>
            <wp:wrapNone/>
            <wp:docPr id="2944563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alphaModFix amt="60000"/>
                      <a:extLst>
                        <a:ext uri="{BEBA8EAE-BF5A-486C-A8C5-ECC9F3942E4B}">
                          <a14:imgProps xmlns:a14="http://schemas.microsoft.com/office/drawing/2010/main">
                            <a14:imgLayer r:embed="rId8">
                              <a14:imgEffect>
                                <a14:colorTemperature colorTemp="6100"/>
                              </a14:imgEffect>
                            </a14:imgLayer>
                          </a14:imgProps>
                        </a:ext>
                        <a:ext uri="{28A0092B-C50C-407E-A947-70E740481C1C}">
                          <a14:useLocalDpi xmlns:a14="http://schemas.microsoft.com/office/drawing/2010/main" val="0"/>
                        </a:ext>
                      </a:extLst>
                    </a:blip>
                    <a:srcRect/>
                    <a:stretch>
                      <a:fillRect/>
                    </a:stretch>
                  </pic:blipFill>
                  <pic:spPr bwMode="auto">
                    <a:xfrm>
                      <a:off x="0" y="0"/>
                      <a:ext cx="8077653" cy="100422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0997E2" w14:textId="1B166EB9" w:rsidR="004B7E44" w:rsidRDefault="004B7E44" w:rsidP="0082457B">
      <w:r>
        <w:br w:type="page"/>
      </w:r>
    </w:p>
    <w:p w14:paraId="60ECD201" w14:textId="6DF0B7DC" w:rsidR="00E94B5F" w:rsidRDefault="0082457B" w:rsidP="0082457B">
      <w:pPr>
        <w:tabs>
          <w:tab w:val="left" w:pos="4376"/>
        </w:tabs>
      </w:pPr>
      <w:r>
        <w:lastRenderedPageBreak/>
        <w:tab/>
      </w:r>
    </w:p>
    <w:p w14:paraId="5DEEF88C" w14:textId="33C1E9ED" w:rsidR="0082457B" w:rsidRDefault="0082457B" w:rsidP="0082457B">
      <w:pPr>
        <w:tabs>
          <w:tab w:val="left" w:pos="4376"/>
        </w:tabs>
      </w:pPr>
      <w:r>
        <w:t>j</w:t>
      </w:r>
    </w:p>
    <w:p w14:paraId="5285BE1B" w14:textId="088D7CE2" w:rsidR="0082457B" w:rsidRDefault="0082457B" w:rsidP="004B7E44">
      <w:pPr>
        <w:rPr>
          <w:rFonts w:ascii="ADLaM Display" w:hAnsi="ADLaM Display" w:cs="ADLaM Display"/>
          <w:color w:val="161718" w:themeColor="text1"/>
        </w:rPr>
      </w:pPr>
      <w:r w:rsidRPr="0082457B">
        <w:rPr>
          <w:rFonts w:ascii="ADLaM Display" w:hAnsi="ADLaM Display" w:cs="ADLaM Display"/>
          <w:color w:val="161718" w:themeColor="text1"/>
          <w:sz w:val="44"/>
          <w:szCs w:val="36"/>
        </w:rPr>
        <w:t>Introduction</w:t>
      </w:r>
      <w:r>
        <w:rPr>
          <w:rFonts w:ascii="ADLaM Display" w:hAnsi="ADLaM Display" w:cs="ADLaM Display"/>
          <w:color w:val="161718" w:themeColor="text1"/>
        </w:rPr>
        <w:t>:</w:t>
      </w:r>
    </w:p>
    <w:p w14:paraId="11DD4378" w14:textId="77777777" w:rsidR="0082457B" w:rsidRDefault="0082457B" w:rsidP="004B7E44">
      <w:pPr>
        <w:rPr>
          <w:rFonts w:ascii="ADLaM Display" w:hAnsi="ADLaM Display" w:cs="ADLaM Display"/>
          <w:color w:val="161718" w:themeColor="text1"/>
        </w:rPr>
      </w:pPr>
    </w:p>
    <w:p w14:paraId="3F4F514B" w14:textId="408F988D" w:rsidR="0082457B" w:rsidRDefault="0082457B" w:rsidP="004B7E44">
      <w:pPr>
        <w:rPr>
          <w:rFonts w:ascii="ADLaM Display" w:hAnsi="ADLaM Display" w:cs="ADLaM Display"/>
          <w:color w:val="161718" w:themeColor="text1"/>
        </w:rPr>
      </w:pPr>
      <w:r>
        <w:rPr>
          <w:rFonts w:ascii="ADLaM Display" w:hAnsi="ADLaM Display" w:cs="ADLaM Display"/>
          <w:color w:val="161718" w:themeColor="text1"/>
        </w:rPr>
        <w:t xml:space="preserve">Amazon, noon, and these applications of online shopping have taken a great part of our shopping experience in the last few years, but online shopping isn’t always great and may have some restrictions on what you are buying. In this project we have taken online shopping to a new perspective keeping ourselves away from the bold restriction lines, and producing a product that could help save someone’s life, this project is about a Pharmacy online shopping system. This project </w:t>
      </w:r>
      <w:r w:rsidR="00A07BFE">
        <w:rPr>
          <w:rFonts w:ascii="ADLaM Display" w:hAnsi="ADLaM Display" w:cs="ADLaM Display"/>
          <w:color w:val="161718" w:themeColor="text1"/>
        </w:rPr>
        <w:t>includes</w:t>
      </w:r>
      <w:r>
        <w:rPr>
          <w:rFonts w:ascii="ADLaM Display" w:hAnsi="ADLaM Display" w:cs="ADLaM Display"/>
          <w:color w:val="161718" w:themeColor="text1"/>
        </w:rPr>
        <w:t xml:space="preserve"> making </w:t>
      </w:r>
      <w:r w:rsidR="00A07BFE">
        <w:rPr>
          <w:rFonts w:ascii="ADLaM Display" w:hAnsi="ADLaM Display" w:cs="ADLaM Display"/>
          <w:color w:val="161718" w:themeColor="text1"/>
        </w:rPr>
        <w:t>accounts</w:t>
      </w:r>
      <w:r>
        <w:rPr>
          <w:rFonts w:ascii="ADLaM Display" w:hAnsi="ADLaM Display" w:cs="ADLaM Display"/>
          <w:color w:val="161718" w:themeColor="text1"/>
        </w:rPr>
        <w:t xml:space="preserve"> through the system, choosing products from different </w:t>
      </w:r>
      <w:r w:rsidR="00A07BFE">
        <w:rPr>
          <w:rFonts w:ascii="ADLaM Display" w:hAnsi="ADLaM Display" w:cs="ADLaM Display"/>
          <w:color w:val="161718" w:themeColor="text1"/>
        </w:rPr>
        <w:t>branches</w:t>
      </w:r>
      <w:r>
        <w:rPr>
          <w:rFonts w:ascii="ADLaM Display" w:hAnsi="ADLaM Display" w:cs="ADLaM Display"/>
          <w:color w:val="161718" w:themeColor="text1"/>
        </w:rPr>
        <w:t xml:space="preserve"> of the pharmacy</w:t>
      </w:r>
      <w:r w:rsidR="00A07BFE">
        <w:rPr>
          <w:rFonts w:ascii="ADLaM Display" w:hAnsi="ADLaM Display" w:cs="ADLaM Display"/>
          <w:color w:val="161718" w:themeColor="text1"/>
        </w:rPr>
        <w:t>,</w:t>
      </w:r>
      <w:r>
        <w:rPr>
          <w:rFonts w:ascii="ADLaM Display" w:hAnsi="ADLaM Display" w:cs="ADLaM Display"/>
          <w:color w:val="161718" w:themeColor="text1"/>
        </w:rPr>
        <w:t xml:space="preserve"> and going through </w:t>
      </w:r>
      <w:r w:rsidR="00A07BFE">
        <w:rPr>
          <w:rFonts w:ascii="ADLaM Display" w:hAnsi="ADLaM Display" w:cs="ADLaM Display"/>
          <w:color w:val="161718" w:themeColor="text1"/>
        </w:rPr>
        <w:t>transactions</w:t>
      </w:r>
      <w:r>
        <w:rPr>
          <w:rFonts w:ascii="ADLaM Display" w:hAnsi="ADLaM Display" w:cs="ADLaM Display"/>
          <w:color w:val="161718" w:themeColor="text1"/>
        </w:rPr>
        <w:t xml:space="preserve"> if the quantity chosen </w:t>
      </w:r>
      <w:r w:rsidR="00A07BFE">
        <w:rPr>
          <w:rFonts w:ascii="ADLaM Display" w:hAnsi="ADLaM Display" w:cs="ADLaM Display"/>
          <w:color w:val="161718" w:themeColor="text1"/>
        </w:rPr>
        <w:t>is compatible with the quantity in the pharmacy.</w:t>
      </w:r>
    </w:p>
    <w:p w14:paraId="1C46CE02" w14:textId="77777777" w:rsidR="00A07BFE" w:rsidRDefault="00A07BFE" w:rsidP="004B7E44">
      <w:pPr>
        <w:rPr>
          <w:rFonts w:ascii="ADLaM Display" w:hAnsi="ADLaM Display" w:cs="ADLaM Display"/>
          <w:color w:val="161718" w:themeColor="text1"/>
        </w:rPr>
      </w:pPr>
    </w:p>
    <w:p w14:paraId="07C92296" w14:textId="77777777" w:rsidR="00A07BFE" w:rsidRDefault="00A07BFE" w:rsidP="004B7E44">
      <w:pPr>
        <w:rPr>
          <w:rFonts w:ascii="ADLaM Display" w:hAnsi="ADLaM Display" w:cs="ADLaM Display"/>
          <w:color w:val="161718" w:themeColor="text1"/>
        </w:rPr>
      </w:pPr>
    </w:p>
    <w:p w14:paraId="26A79E0C" w14:textId="77777777" w:rsidR="00A07BFE" w:rsidRDefault="00A07BFE" w:rsidP="004B7E44">
      <w:pPr>
        <w:rPr>
          <w:rFonts w:ascii="ADLaM Display" w:hAnsi="ADLaM Display" w:cs="ADLaM Display"/>
          <w:color w:val="161718" w:themeColor="text1"/>
        </w:rPr>
      </w:pPr>
    </w:p>
    <w:p w14:paraId="13693EF3" w14:textId="148B7044" w:rsidR="00A07BFE" w:rsidRDefault="00A07BFE" w:rsidP="004B7E44">
      <w:pPr>
        <w:rPr>
          <w:rFonts w:ascii="ADLaM Display" w:hAnsi="ADLaM Display" w:cs="ADLaM Display"/>
          <w:color w:val="161718" w:themeColor="text1"/>
        </w:rPr>
      </w:pPr>
      <w:r>
        <w:rPr>
          <w:rFonts w:ascii="ADLaM Display" w:hAnsi="ADLaM Display" w:cs="ADLaM Display"/>
          <w:color w:val="161718" w:themeColor="text1"/>
        </w:rPr>
        <w:t>Purpose and Method</w:t>
      </w:r>
      <w:r w:rsidR="000909AE">
        <w:rPr>
          <w:rFonts w:ascii="ADLaM Display" w:hAnsi="ADLaM Display" w:cs="ADLaM Display"/>
          <w:color w:val="161718" w:themeColor="text1"/>
        </w:rPr>
        <w:t xml:space="preserve"> (A deeper dive)</w:t>
      </w:r>
      <w:r>
        <w:rPr>
          <w:rFonts w:ascii="ADLaM Display" w:hAnsi="ADLaM Display" w:cs="ADLaM Display"/>
          <w:color w:val="161718" w:themeColor="text1"/>
        </w:rPr>
        <w:t>:</w:t>
      </w:r>
    </w:p>
    <w:p w14:paraId="4F407F4F" w14:textId="77777777" w:rsidR="00A07BFE" w:rsidRDefault="00A07BFE" w:rsidP="004B7E44">
      <w:pPr>
        <w:rPr>
          <w:rFonts w:ascii="ADLaM Display" w:hAnsi="ADLaM Display" w:cs="ADLaM Display"/>
          <w:color w:val="161718" w:themeColor="text1"/>
        </w:rPr>
      </w:pPr>
    </w:p>
    <w:p w14:paraId="33DCDB1C" w14:textId="34948878" w:rsidR="00A07BFE" w:rsidRDefault="00A07BFE" w:rsidP="004B7E44">
      <w:pPr>
        <w:rPr>
          <w:rFonts w:ascii="ADLaM Display" w:hAnsi="ADLaM Display" w:cs="ADLaM Display"/>
          <w:color w:val="161718" w:themeColor="text1"/>
        </w:rPr>
      </w:pPr>
      <w:r>
        <w:rPr>
          <w:rFonts w:ascii="ADLaM Display" w:hAnsi="ADLaM Display" w:cs="ADLaM Display"/>
          <w:color w:val="161718" w:themeColor="text1"/>
        </w:rPr>
        <w:t>Sometimes you may find It difficult to buy your important medicine in the pharmacy around you, therefore making an online pharmacy application with access through different branches could solve this problem easily. The method we have taken to facilitate this process is making an easy yet effective graphical user interface to make the user able to do his orders without complexity. Users can choose multiple medicines from 2 branches (which could be more in future work) and then do a cumulative transaction for both branches at the same time!!</w:t>
      </w:r>
    </w:p>
    <w:p w14:paraId="709D5146" w14:textId="5D21B6A4" w:rsidR="00A07BFE" w:rsidRDefault="00A07BFE" w:rsidP="00A07BFE">
      <w:pPr>
        <w:rPr>
          <w:rFonts w:ascii="ADLaM Display" w:hAnsi="ADLaM Display" w:cs="ADLaM Display"/>
          <w:color w:val="161718" w:themeColor="text1"/>
        </w:rPr>
      </w:pPr>
      <w:r>
        <w:rPr>
          <w:rFonts w:ascii="ADLaM Display" w:hAnsi="ADLaM Display" w:cs="ADLaM Display"/>
          <w:color w:val="161718" w:themeColor="text1"/>
        </w:rPr>
        <w:t xml:space="preserve">The project is file-based. Users must have an account to be able to do transactions. The process of buying is so easy, the user should add to the cart the quantity he wants of whatever product and when he finishes, he then can buy all the things in the cart as if he is shopping in a </w:t>
      </w:r>
      <w:r>
        <w:rPr>
          <w:rFonts w:ascii="ADLaM Display" w:hAnsi="ADLaM Display" w:cs="ADLaM Display"/>
          <w:color w:val="161718" w:themeColor="text1"/>
        </w:rPr>
        <w:lastRenderedPageBreak/>
        <w:t>supermarket! Signing in is smooth and easy for the user, it includes a username, password, Phone number, and other general information.</w:t>
      </w:r>
    </w:p>
    <w:p w14:paraId="5448E791" w14:textId="450D6D21" w:rsidR="00A07BFE" w:rsidRDefault="00A07BFE" w:rsidP="00A07BFE">
      <w:pPr>
        <w:rPr>
          <w:rFonts w:ascii="ADLaM Display" w:hAnsi="ADLaM Display" w:cs="ADLaM Display"/>
          <w:color w:val="161718" w:themeColor="text1"/>
        </w:rPr>
      </w:pPr>
      <w:r>
        <w:rPr>
          <w:rFonts w:ascii="ADLaM Display" w:hAnsi="ADLaM Display" w:cs="ADLaM Display"/>
          <w:color w:val="161718" w:themeColor="text1"/>
        </w:rPr>
        <w:t>However, Verification is quite an important aspect of our project!</w:t>
      </w:r>
    </w:p>
    <w:p w14:paraId="06B242BF" w14:textId="3355D839" w:rsidR="00A07BFE" w:rsidRDefault="00A07BFE" w:rsidP="00A07BFE">
      <w:pPr>
        <w:rPr>
          <w:rFonts w:ascii="ADLaM Display" w:hAnsi="ADLaM Display" w:cs="ADLaM Display"/>
          <w:color w:val="161718" w:themeColor="text1"/>
        </w:rPr>
      </w:pPr>
      <w:r>
        <w:rPr>
          <w:rFonts w:ascii="ADLaM Display" w:hAnsi="ADLaM Display" w:cs="ADLaM Display"/>
          <w:color w:val="161718" w:themeColor="text1"/>
        </w:rPr>
        <w:t>Safety comes first.</w:t>
      </w:r>
    </w:p>
    <w:p w14:paraId="70BC9A71" w14:textId="14868119" w:rsidR="00A07BFE" w:rsidRDefault="000909AE" w:rsidP="00A07BFE">
      <w:pPr>
        <w:rPr>
          <w:rFonts w:ascii="ADLaM Display" w:hAnsi="ADLaM Display" w:cs="ADLaM Display"/>
          <w:color w:val="161718" w:themeColor="text1"/>
        </w:rPr>
      </w:pPr>
      <w:r>
        <w:rPr>
          <w:rFonts w:ascii="ADLaM Display" w:hAnsi="ADLaM Display" w:cs="ADLaM Display"/>
          <w:color w:val="161718" w:themeColor="text1"/>
        </w:rPr>
        <w:t>To make the program light for the eye, we used labels on panels as buttons to make it comfortable and satisfying for the eye to see and added some interactions between some labels and the user.</w:t>
      </w:r>
    </w:p>
    <w:p w14:paraId="7E0DDBDC" w14:textId="77777777" w:rsidR="000909AE" w:rsidRDefault="000909AE" w:rsidP="00A07BFE">
      <w:pPr>
        <w:rPr>
          <w:rFonts w:ascii="ADLaM Display" w:hAnsi="ADLaM Display" w:cs="ADLaM Display"/>
          <w:color w:val="161718" w:themeColor="text1"/>
        </w:rPr>
      </w:pPr>
    </w:p>
    <w:p w14:paraId="760D03D5" w14:textId="3F0B1E1B" w:rsidR="000909AE" w:rsidRDefault="000909AE" w:rsidP="00A07BFE">
      <w:pPr>
        <w:rPr>
          <w:rFonts w:ascii="ADLaM Display" w:hAnsi="ADLaM Display" w:cs="ADLaM Display"/>
          <w:color w:val="161718" w:themeColor="text1"/>
        </w:rPr>
      </w:pPr>
      <w:r>
        <w:rPr>
          <w:rFonts w:ascii="ADLaM Display" w:hAnsi="ADLaM Display" w:cs="ADLaM Display"/>
          <w:color w:val="161718" w:themeColor="text1"/>
        </w:rPr>
        <w:t>Snapshots from the Program:</w:t>
      </w:r>
    </w:p>
    <w:p w14:paraId="617031D0" w14:textId="2BAF1AFC" w:rsidR="000909AE" w:rsidRDefault="000909AE" w:rsidP="00A07BFE">
      <w:pPr>
        <w:rPr>
          <w:rFonts w:ascii="ADLaM Display" w:hAnsi="ADLaM Display" w:cs="ADLaM Display"/>
          <w:color w:val="161718" w:themeColor="text1"/>
        </w:rPr>
      </w:pPr>
      <w:r>
        <w:rPr>
          <w:rFonts w:ascii="ADLaM Display" w:hAnsi="ADLaM Display" w:cs="ADLaM Display"/>
          <w:color w:val="161718" w:themeColor="text1"/>
        </w:rPr>
        <w:t xml:space="preserve"> </w:t>
      </w:r>
      <w:r>
        <w:rPr>
          <w:noProof/>
        </w:rPr>
        <w:drawing>
          <wp:inline distT="0" distB="0" distL="0" distR="0" wp14:anchorId="0BC0D1CD" wp14:editId="282342F7">
            <wp:extent cx="5810250" cy="3286125"/>
            <wp:effectExtent l="0" t="0" r="0" b="9525"/>
            <wp:docPr id="927150295" name="Picture 1" descr="A screenshot of a pharm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50295" name="Picture 1" descr="A screenshot of a pharmacy&#10;&#10;Description automatically generated"/>
                    <pic:cNvPicPr/>
                  </pic:nvPicPr>
                  <pic:blipFill>
                    <a:blip r:embed="rId9"/>
                    <a:stretch>
                      <a:fillRect/>
                    </a:stretch>
                  </pic:blipFill>
                  <pic:spPr>
                    <a:xfrm>
                      <a:off x="0" y="0"/>
                      <a:ext cx="5810250" cy="3286125"/>
                    </a:xfrm>
                    <a:prstGeom prst="rect">
                      <a:avLst/>
                    </a:prstGeom>
                  </pic:spPr>
                </pic:pic>
              </a:graphicData>
            </a:graphic>
          </wp:inline>
        </w:drawing>
      </w:r>
    </w:p>
    <w:p w14:paraId="32D38111" w14:textId="288ED923" w:rsidR="000909AE" w:rsidRDefault="000909AE" w:rsidP="00A07BFE">
      <w:pPr>
        <w:rPr>
          <w:rFonts w:ascii="ADLaM Display" w:hAnsi="ADLaM Display" w:cs="ADLaM Display"/>
          <w:color w:val="161718" w:themeColor="text1"/>
        </w:rPr>
      </w:pPr>
      <w:r>
        <w:rPr>
          <w:noProof/>
        </w:rPr>
        <w:lastRenderedPageBreak/>
        <w:drawing>
          <wp:inline distT="0" distB="0" distL="0" distR="0" wp14:anchorId="074FC3FA" wp14:editId="7D1D4630">
            <wp:extent cx="5895975" cy="3381375"/>
            <wp:effectExtent l="0" t="0" r="9525" b="9525"/>
            <wp:docPr id="134231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11648" name="Picture 1"/>
                    <pic:cNvPicPr/>
                  </pic:nvPicPr>
                  <pic:blipFill>
                    <a:blip r:embed="rId10"/>
                    <a:stretch>
                      <a:fillRect/>
                    </a:stretch>
                  </pic:blipFill>
                  <pic:spPr>
                    <a:xfrm>
                      <a:off x="0" y="0"/>
                      <a:ext cx="5895975" cy="3381375"/>
                    </a:xfrm>
                    <a:prstGeom prst="rect">
                      <a:avLst/>
                    </a:prstGeom>
                  </pic:spPr>
                </pic:pic>
              </a:graphicData>
            </a:graphic>
          </wp:inline>
        </w:drawing>
      </w:r>
    </w:p>
    <w:p w14:paraId="00350D51" w14:textId="77777777" w:rsidR="000909AE" w:rsidRDefault="000909AE" w:rsidP="00A07BFE">
      <w:pPr>
        <w:rPr>
          <w:rFonts w:ascii="ADLaM Display" w:hAnsi="ADLaM Display" w:cs="ADLaM Display"/>
          <w:color w:val="161718" w:themeColor="text1"/>
        </w:rPr>
      </w:pPr>
    </w:p>
    <w:p w14:paraId="299B49B5" w14:textId="6DA8C85D" w:rsidR="000909AE" w:rsidRDefault="000909AE" w:rsidP="00A07BFE">
      <w:pPr>
        <w:rPr>
          <w:rFonts w:ascii="ADLaM Display" w:hAnsi="ADLaM Display" w:cs="ADLaM Display"/>
          <w:color w:val="161718" w:themeColor="text1"/>
        </w:rPr>
      </w:pPr>
      <w:r>
        <w:rPr>
          <w:noProof/>
        </w:rPr>
        <w:drawing>
          <wp:inline distT="0" distB="0" distL="0" distR="0" wp14:anchorId="7F1B8135" wp14:editId="48B5292B">
            <wp:extent cx="5819775" cy="3314700"/>
            <wp:effectExtent l="0" t="0" r="9525" b="0"/>
            <wp:docPr id="1746846719" name="Picture 1" descr="A computer screen shot of a person holding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46719" name="Picture 1" descr="A computer screen shot of a person holding a box&#10;&#10;Description automatically generated"/>
                    <pic:cNvPicPr/>
                  </pic:nvPicPr>
                  <pic:blipFill>
                    <a:blip r:embed="rId11"/>
                    <a:stretch>
                      <a:fillRect/>
                    </a:stretch>
                  </pic:blipFill>
                  <pic:spPr>
                    <a:xfrm>
                      <a:off x="0" y="0"/>
                      <a:ext cx="5819775" cy="3314700"/>
                    </a:xfrm>
                    <a:prstGeom prst="rect">
                      <a:avLst/>
                    </a:prstGeom>
                  </pic:spPr>
                </pic:pic>
              </a:graphicData>
            </a:graphic>
          </wp:inline>
        </w:drawing>
      </w:r>
    </w:p>
    <w:p w14:paraId="39D65B46" w14:textId="77777777" w:rsidR="000909AE" w:rsidRDefault="000909AE" w:rsidP="00A07BFE">
      <w:pPr>
        <w:rPr>
          <w:rFonts w:ascii="ADLaM Display" w:hAnsi="ADLaM Display" w:cs="ADLaM Display"/>
          <w:color w:val="161718" w:themeColor="text1"/>
        </w:rPr>
      </w:pPr>
    </w:p>
    <w:p w14:paraId="786B5D12" w14:textId="77777777" w:rsidR="000909AE" w:rsidRDefault="000909AE" w:rsidP="00A07BFE">
      <w:pPr>
        <w:rPr>
          <w:rFonts w:ascii="ADLaM Display" w:hAnsi="ADLaM Display" w:cs="ADLaM Display"/>
          <w:color w:val="161718" w:themeColor="text1"/>
        </w:rPr>
      </w:pPr>
    </w:p>
    <w:p w14:paraId="78B3A8F4" w14:textId="77777777" w:rsidR="000909AE" w:rsidRDefault="000909AE" w:rsidP="00A07BFE">
      <w:pPr>
        <w:rPr>
          <w:rFonts w:ascii="ADLaM Display" w:hAnsi="ADLaM Display" w:cs="ADLaM Display"/>
          <w:color w:val="161718" w:themeColor="text1"/>
        </w:rPr>
      </w:pPr>
    </w:p>
    <w:p w14:paraId="18D33A90" w14:textId="77777777" w:rsidR="000909AE" w:rsidRDefault="000909AE" w:rsidP="00A07BFE">
      <w:pPr>
        <w:rPr>
          <w:rFonts w:ascii="ADLaM Display" w:hAnsi="ADLaM Display" w:cs="ADLaM Display"/>
          <w:color w:val="161718" w:themeColor="text1"/>
        </w:rPr>
      </w:pPr>
    </w:p>
    <w:p w14:paraId="46E6DD1C" w14:textId="77777777" w:rsidR="000909AE" w:rsidRDefault="000909AE" w:rsidP="00A07BFE">
      <w:pPr>
        <w:rPr>
          <w:rFonts w:ascii="ADLaM Display" w:hAnsi="ADLaM Display" w:cs="ADLaM Display"/>
          <w:color w:val="161718" w:themeColor="text1"/>
        </w:rPr>
      </w:pPr>
    </w:p>
    <w:p w14:paraId="776D6604" w14:textId="77777777" w:rsidR="000909AE" w:rsidRDefault="000909AE" w:rsidP="00A07BFE">
      <w:pPr>
        <w:rPr>
          <w:rFonts w:ascii="ADLaM Display" w:hAnsi="ADLaM Display" w:cs="ADLaM Display"/>
          <w:color w:val="161718" w:themeColor="text1"/>
        </w:rPr>
      </w:pPr>
    </w:p>
    <w:p w14:paraId="05350437" w14:textId="77777777" w:rsidR="00F964F0" w:rsidRPr="00A07BFE" w:rsidRDefault="00F964F0" w:rsidP="00F964F0">
      <w:pPr>
        <w:rPr>
          <w:rFonts w:ascii="ADLaM Display" w:hAnsi="ADLaM Display" w:cs="ADLaM Display"/>
          <w:color w:val="161718" w:themeColor="text1"/>
        </w:rPr>
      </w:pPr>
      <w:r>
        <w:rPr>
          <w:rFonts w:ascii="ADLaM Display" w:hAnsi="ADLaM Display" w:cs="ADLaM Display"/>
          <w:color w:val="161718" w:themeColor="text1"/>
        </w:rPr>
        <w:lastRenderedPageBreak/>
        <w:t>UML Diagrams:</w:t>
      </w:r>
    </w:p>
    <w:p w14:paraId="182A9C55" w14:textId="77777777" w:rsidR="000909AE" w:rsidRDefault="000909AE" w:rsidP="00A07BFE">
      <w:pPr>
        <w:rPr>
          <w:rFonts w:ascii="ADLaM Display" w:hAnsi="ADLaM Display" w:cs="ADLaM Display"/>
          <w:color w:val="161718" w:themeColor="text1"/>
        </w:rPr>
      </w:pPr>
    </w:p>
    <w:p w14:paraId="3E6EED14" w14:textId="48A270FA" w:rsidR="00F964F0" w:rsidRDefault="00F964F0" w:rsidP="00A07BFE">
      <w:pPr>
        <w:rPr>
          <w:rFonts w:ascii="ADLaM Display" w:hAnsi="ADLaM Display" w:cs="ADLaM Display"/>
          <w:color w:val="161718" w:themeColor="text1"/>
        </w:rPr>
      </w:pPr>
      <w:r>
        <w:rPr>
          <w:rFonts w:ascii="ADLaM Display" w:hAnsi="ADLaM Display" w:cs="ADLaM Display"/>
          <w:color w:val="161718" w:themeColor="text1"/>
        </w:rPr>
        <w:t>Use Case Diagram:</w:t>
      </w:r>
    </w:p>
    <w:p w14:paraId="007A512D" w14:textId="77777777" w:rsidR="00F964F0" w:rsidRDefault="00F964F0" w:rsidP="00A07BFE">
      <w:pPr>
        <w:rPr>
          <w:rFonts w:ascii="ADLaM Display" w:hAnsi="ADLaM Display" w:cs="ADLaM Display"/>
          <w:color w:val="161718" w:themeColor="text1"/>
        </w:rPr>
      </w:pPr>
    </w:p>
    <w:p w14:paraId="70159F1E" w14:textId="1A43B54F" w:rsidR="00F964F0" w:rsidRDefault="00F964F0" w:rsidP="00A07BFE">
      <w:pPr>
        <w:rPr>
          <w:rFonts w:ascii="ADLaM Display" w:hAnsi="ADLaM Display" w:cs="ADLaM Display"/>
          <w:color w:val="161718" w:themeColor="text1"/>
        </w:rPr>
      </w:pPr>
      <w:r>
        <w:rPr>
          <w:rFonts w:ascii="ADLaM Display" w:hAnsi="ADLaM Display" w:cs="ADLaM Display"/>
          <w:noProof/>
          <w:color w:val="161718" w:themeColor="text1"/>
        </w:rPr>
        <w:drawing>
          <wp:inline distT="0" distB="0" distL="0" distR="0" wp14:anchorId="18BAAB7F" wp14:editId="1BDD77A5">
            <wp:extent cx="6305550" cy="3408045"/>
            <wp:effectExtent l="0" t="0" r="0" b="1905"/>
            <wp:docPr id="13947778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05550" cy="3408045"/>
                    </a:xfrm>
                    <a:prstGeom prst="rect">
                      <a:avLst/>
                    </a:prstGeom>
                    <a:noFill/>
                    <a:ln>
                      <a:noFill/>
                    </a:ln>
                  </pic:spPr>
                </pic:pic>
              </a:graphicData>
            </a:graphic>
          </wp:inline>
        </w:drawing>
      </w:r>
    </w:p>
    <w:p w14:paraId="2CBF3849" w14:textId="77777777" w:rsidR="00290C27" w:rsidRDefault="00290C27" w:rsidP="00A07BFE">
      <w:pPr>
        <w:rPr>
          <w:rFonts w:ascii="ADLaM Display" w:hAnsi="ADLaM Display" w:cs="ADLaM Display"/>
          <w:color w:val="161718" w:themeColor="text1"/>
        </w:rPr>
      </w:pPr>
    </w:p>
    <w:p w14:paraId="1121D601" w14:textId="4971601A" w:rsidR="00290C27" w:rsidRDefault="00290C27" w:rsidP="00A07BFE">
      <w:pPr>
        <w:rPr>
          <w:rFonts w:ascii="ADLaM Display" w:hAnsi="ADLaM Display" w:cs="ADLaM Display"/>
          <w:color w:val="161718" w:themeColor="text1"/>
        </w:rPr>
      </w:pPr>
      <w:r>
        <w:rPr>
          <w:rFonts w:ascii="ADLaM Display" w:hAnsi="ADLaM Display" w:cs="ADLaM Display"/>
          <w:color w:val="161718" w:themeColor="text1"/>
        </w:rPr>
        <w:t xml:space="preserve">Class Diagram: </w:t>
      </w:r>
    </w:p>
    <w:p w14:paraId="68633C99" w14:textId="00071002" w:rsidR="00290C27" w:rsidRDefault="00290C27" w:rsidP="00A07BFE">
      <w:pPr>
        <w:rPr>
          <w:rFonts w:ascii="ADLaM Display" w:hAnsi="ADLaM Display" w:cs="ADLaM Display"/>
          <w:color w:val="161718" w:themeColor="text1"/>
        </w:rPr>
      </w:pPr>
      <w:r>
        <w:rPr>
          <w:noProof/>
        </w:rPr>
        <w:drawing>
          <wp:inline distT="0" distB="0" distL="0" distR="0" wp14:anchorId="29FDC125" wp14:editId="19B3694E">
            <wp:extent cx="6309360" cy="3129280"/>
            <wp:effectExtent l="0" t="0" r="0" b="0"/>
            <wp:docPr id="7596271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27135" name="Picture 1" descr="A screenshot of a computer program&#10;&#10;Description automatically generated"/>
                    <pic:cNvPicPr/>
                  </pic:nvPicPr>
                  <pic:blipFill>
                    <a:blip r:embed="rId13"/>
                    <a:stretch>
                      <a:fillRect/>
                    </a:stretch>
                  </pic:blipFill>
                  <pic:spPr>
                    <a:xfrm>
                      <a:off x="0" y="0"/>
                      <a:ext cx="6309360" cy="3129280"/>
                    </a:xfrm>
                    <a:prstGeom prst="rect">
                      <a:avLst/>
                    </a:prstGeom>
                  </pic:spPr>
                </pic:pic>
              </a:graphicData>
            </a:graphic>
          </wp:inline>
        </w:drawing>
      </w:r>
    </w:p>
    <w:p w14:paraId="1F4CCC18" w14:textId="77777777" w:rsidR="00F964F0" w:rsidRDefault="00F964F0" w:rsidP="00A07BFE">
      <w:pPr>
        <w:rPr>
          <w:rFonts w:ascii="ADLaM Display" w:hAnsi="ADLaM Display" w:cs="ADLaM Display"/>
          <w:color w:val="161718" w:themeColor="text1"/>
        </w:rPr>
      </w:pPr>
    </w:p>
    <w:p w14:paraId="582415D2" w14:textId="77777777" w:rsidR="00F964F0" w:rsidRDefault="00F964F0" w:rsidP="00A07BFE">
      <w:pPr>
        <w:rPr>
          <w:rFonts w:ascii="ADLaM Display" w:hAnsi="ADLaM Display" w:cs="ADLaM Display"/>
          <w:color w:val="161718" w:themeColor="text1"/>
        </w:rPr>
      </w:pPr>
    </w:p>
    <w:p w14:paraId="1568B9E8" w14:textId="77777777" w:rsidR="00F964F0" w:rsidRDefault="00F964F0" w:rsidP="00A07BFE">
      <w:pPr>
        <w:rPr>
          <w:rFonts w:ascii="ADLaM Display" w:hAnsi="ADLaM Display" w:cs="ADLaM Display"/>
          <w:color w:val="161718" w:themeColor="text1"/>
        </w:rPr>
      </w:pPr>
    </w:p>
    <w:p w14:paraId="30B4BF8F" w14:textId="77777777" w:rsidR="00F964F0" w:rsidRDefault="00F964F0" w:rsidP="00A07BFE">
      <w:pPr>
        <w:rPr>
          <w:rFonts w:ascii="ADLaM Display" w:hAnsi="ADLaM Display" w:cs="ADLaM Display"/>
          <w:color w:val="161718" w:themeColor="text1"/>
        </w:rPr>
      </w:pPr>
    </w:p>
    <w:p w14:paraId="3CA2DE3A" w14:textId="77777777" w:rsidR="00F964F0" w:rsidRDefault="00F964F0" w:rsidP="00A07BFE">
      <w:pPr>
        <w:rPr>
          <w:rFonts w:ascii="ADLaM Display" w:hAnsi="ADLaM Display" w:cs="ADLaM Display"/>
          <w:color w:val="161718" w:themeColor="text1"/>
        </w:rPr>
      </w:pPr>
    </w:p>
    <w:p w14:paraId="364E40CB" w14:textId="614D4EFB" w:rsidR="00F964F0" w:rsidRDefault="0060347D" w:rsidP="00A07BFE">
      <w:pPr>
        <w:rPr>
          <w:rFonts w:ascii="ADLaM Display" w:hAnsi="ADLaM Display" w:cs="ADLaM Display"/>
          <w:color w:val="161718" w:themeColor="text1"/>
        </w:rPr>
      </w:pPr>
      <w:r>
        <w:rPr>
          <w:rFonts w:ascii="ADLaM Display" w:hAnsi="ADLaM Display" w:cs="ADLaM Display"/>
          <w:color w:val="161718" w:themeColor="text1"/>
        </w:rPr>
        <w:t>Sequence Diagram:</w:t>
      </w:r>
    </w:p>
    <w:p w14:paraId="2715712B" w14:textId="77777777" w:rsidR="0060347D" w:rsidRDefault="0060347D" w:rsidP="00A07BFE">
      <w:pPr>
        <w:rPr>
          <w:rFonts w:ascii="ADLaM Display" w:hAnsi="ADLaM Display" w:cs="ADLaM Display"/>
          <w:color w:val="161718" w:themeColor="text1"/>
        </w:rPr>
      </w:pPr>
    </w:p>
    <w:p w14:paraId="1FA28E45" w14:textId="22400F93" w:rsidR="0060347D" w:rsidRDefault="00C9711C" w:rsidP="00A07BFE">
      <w:pPr>
        <w:rPr>
          <w:rFonts w:ascii="ADLaM Display" w:hAnsi="ADLaM Display" w:cs="ADLaM Display"/>
          <w:color w:val="161718" w:themeColor="text1"/>
        </w:rPr>
      </w:pPr>
      <w:r>
        <w:rPr>
          <w:rFonts w:ascii="ADLaM Display" w:hAnsi="ADLaM Display" w:cs="ADLaM Display"/>
          <w:noProof/>
          <w:color w:val="161718" w:themeColor="text1"/>
        </w:rPr>
        <w:drawing>
          <wp:inline distT="0" distB="0" distL="0" distR="0" wp14:anchorId="0EA24FE6" wp14:editId="47A21957">
            <wp:extent cx="6309360" cy="5511165"/>
            <wp:effectExtent l="0" t="0" r="0" b="0"/>
            <wp:docPr id="2037832866"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32866" name="Picture 1" descr="A diagram of a projec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6309360" cy="5511165"/>
                    </a:xfrm>
                    <a:prstGeom prst="rect">
                      <a:avLst/>
                    </a:prstGeom>
                  </pic:spPr>
                </pic:pic>
              </a:graphicData>
            </a:graphic>
          </wp:inline>
        </w:drawing>
      </w:r>
    </w:p>
    <w:p w14:paraId="0F5F1671" w14:textId="77777777" w:rsidR="00F964F0" w:rsidRDefault="00F964F0" w:rsidP="00A07BFE">
      <w:pPr>
        <w:rPr>
          <w:rFonts w:ascii="ADLaM Display" w:hAnsi="ADLaM Display" w:cs="ADLaM Display"/>
          <w:color w:val="161718" w:themeColor="text1"/>
        </w:rPr>
      </w:pPr>
    </w:p>
    <w:p w14:paraId="0C2D11D2" w14:textId="77777777" w:rsidR="00F964F0" w:rsidRDefault="00F964F0" w:rsidP="00A07BFE">
      <w:pPr>
        <w:rPr>
          <w:rFonts w:ascii="ADLaM Display" w:hAnsi="ADLaM Display" w:cs="ADLaM Display"/>
          <w:color w:val="161718" w:themeColor="text1"/>
        </w:rPr>
      </w:pPr>
    </w:p>
    <w:p w14:paraId="0A7C006A" w14:textId="77777777" w:rsidR="00F964F0" w:rsidRDefault="00F964F0" w:rsidP="00A07BFE">
      <w:pPr>
        <w:rPr>
          <w:rFonts w:ascii="ADLaM Display" w:hAnsi="ADLaM Display" w:cs="ADLaM Display"/>
          <w:color w:val="161718" w:themeColor="text1"/>
        </w:rPr>
      </w:pPr>
    </w:p>
    <w:p w14:paraId="7D281285" w14:textId="77777777" w:rsidR="00F964F0" w:rsidRDefault="00F964F0" w:rsidP="00A07BFE">
      <w:pPr>
        <w:rPr>
          <w:rFonts w:ascii="ADLaM Display" w:hAnsi="ADLaM Display" w:cs="ADLaM Display"/>
          <w:color w:val="161718" w:themeColor="text1"/>
        </w:rPr>
      </w:pPr>
    </w:p>
    <w:p w14:paraId="199E68BE" w14:textId="77777777" w:rsidR="00F964F0" w:rsidRDefault="00F964F0" w:rsidP="00A07BFE">
      <w:pPr>
        <w:rPr>
          <w:rFonts w:ascii="ADLaM Display" w:hAnsi="ADLaM Display" w:cs="ADLaM Display"/>
          <w:color w:val="161718" w:themeColor="text1"/>
        </w:rPr>
      </w:pPr>
    </w:p>
    <w:p w14:paraId="407F24BF" w14:textId="77777777" w:rsidR="00F964F0" w:rsidRDefault="00F964F0" w:rsidP="00A07BFE">
      <w:pPr>
        <w:rPr>
          <w:rFonts w:ascii="ADLaM Display" w:hAnsi="ADLaM Display" w:cs="ADLaM Display"/>
          <w:color w:val="161718" w:themeColor="text1"/>
        </w:rPr>
      </w:pPr>
    </w:p>
    <w:p w14:paraId="7DDD033D" w14:textId="77777777" w:rsidR="00F964F0" w:rsidRDefault="00F964F0" w:rsidP="00A07BFE">
      <w:pPr>
        <w:rPr>
          <w:rFonts w:ascii="ADLaM Display" w:hAnsi="ADLaM Display" w:cs="ADLaM Display"/>
          <w:color w:val="161718" w:themeColor="text1"/>
        </w:rPr>
      </w:pPr>
    </w:p>
    <w:p w14:paraId="777E220B" w14:textId="77777777" w:rsidR="00F964F0" w:rsidRDefault="00F964F0" w:rsidP="00A07BFE">
      <w:pPr>
        <w:rPr>
          <w:rFonts w:ascii="ADLaM Display" w:hAnsi="ADLaM Display" w:cs="ADLaM Display"/>
          <w:color w:val="161718" w:themeColor="text1"/>
        </w:rPr>
      </w:pPr>
    </w:p>
    <w:p w14:paraId="6BF98D2A" w14:textId="77777777" w:rsidR="00F964F0" w:rsidRDefault="00F964F0" w:rsidP="00A07BFE">
      <w:pPr>
        <w:rPr>
          <w:rFonts w:ascii="ADLaM Display" w:hAnsi="ADLaM Display" w:cs="ADLaM Display"/>
          <w:color w:val="161718" w:themeColor="text1"/>
        </w:rPr>
      </w:pPr>
    </w:p>
    <w:p w14:paraId="03B626EE" w14:textId="77777777" w:rsidR="00F964F0" w:rsidRDefault="00F964F0" w:rsidP="00A07BFE">
      <w:pPr>
        <w:rPr>
          <w:rFonts w:ascii="ADLaM Display" w:hAnsi="ADLaM Display" w:cs="ADLaM Display"/>
          <w:color w:val="161718" w:themeColor="text1"/>
        </w:rPr>
      </w:pPr>
    </w:p>
    <w:p w14:paraId="64BFA918" w14:textId="77777777" w:rsidR="00F964F0" w:rsidRDefault="00F964F0" w:rsidP="00A07BFE">
      <w:pPr>
        <w:rPr>
          <w:rFonts w:ascii="ADLaM Display" w:hAnsi="ADLaM Display" w:cs="ADLaM Display"/>
          <w:color w:val="161718" w:themeColor="text1"/>
        </w:rPr>
      </w:pPr>
    </w:p>
    <w:p w14:paraId="15B7F30D" w14:textId="77777777" w:rsidR="00F964F0" w:rsidRDefault="00F964F0" w:rsidP="00A07BFE">
      <w:pPr>
        <w:rPr>
          <w:rFonts w:ascii="ADLaM Display" w:hAnsi="ADLaM Display" w:cs="ADLaM Display"/>
          <w:color w:val="161718" w:themeColor="text1"/>
        </w:rPr>
      </w:pPr>
    </w:p>
    <w:p w14:paraId="458C0771" w14:textId="77777777" w:rsidR="00F964F0" w:rsidRDefault="00F964F0" w:rsidP="00A07BFE">
      <w:pPr>
        <w:rPr>
          <w:rFonts w:ascii="ADLaM Display" w:hAnsi="ADLaM Display" w:cs="ADLaM Display"/>
          <w:color w:val="161718" w:themeColor="text1"/>
        </w:rPr>
      </w:pPr>
    </w:p>
    <w:p w14:paraId="0C95C0DD" w14:textId="0E6526F9" w:rsidR="000909AE" w:rsidRDefault="000909AE" w:rsidP="00A07BFE">
      <w:pPr>
        <w:rPr>
          <w:rFonts w:ascii="ADLaM Display" w:hAnsi="ADLaM Display" w:cs="ADLaM Display"/>
          <w:color w:val="161718" w:themeColor="text1"/>
        </w:rPr>
      </w:pPr>
      <w:r>
        <w:rPr>
          <w:rFonts w:ascii="ADLaM Display" w:hAnsi="ADLaM Display" w:cs="ADLaM Display"/>
          <w:color w:val="161718" w:themeColor="text1"/>
        </w:rPr>
        <w:t>Teamwork and Management:</w:t>
      </w:r>
    </w:p>
    <w:p w14:paraId="27A2E0FC" w14:textId="77777777" w:rsidR="000909AE" w:rsidRDefault="000909AE" w:rsidP="00A07BFE">
      <w:pPr>
        <w:rPr>
          <w:rFonts w:ascii="ADLaM Display" w:hAnsi="ADLaM Display" w:cs="ADLaM Display"/>
          <w:color w:val="161718" w:themeColor="text1"/>
        </w:rPr>
      </w:pPr>
    </w:p>
    <w:p w14:paraId="5900AB5B" w14:textId="71932092" w:rsidR="000909AE" w:rsidRDefault="000909AE" w:rsidP="00A07BFE">
      <w:pPr>
        <w:rPr>
          <w:rFonts w:ascii="ADLaM Display" w:hAnsi="ADLaM Display" w:cs="ADLaM Display"/>
          <w:color w:val="161718" w:themeColor="text1"/>
        </w:rPr>
      </w:pPr>
      <w:r>
        <w:rPr>
          <w:rFonts w:ascii="ADLaM Display" w:hAnsi="ADLaM Display" w:cs="ADLaM Display"/>
          <w:color w:val="161718" w:themeColor="text1"/>
        </w:rPr>
        <w:t>The tasks of the application have been distributed as follows:</w:t>
      </w:r>
    </w:p>
    <w:p w14:paraId="4B1329E5" w14:textId="77777777" w:rsidR="000909AE" w:rsidRDefault="000909AE" w:rsidP="00A07BFE">
      <w:pPr>
        <w:rPr>
          <w:rFonts w:ascii="ADLaM Display" w:hAnsi="ADLaM Display" w:cs="ADLaM Display"/>
          <w:color w:val="161718" w:themeColor="text1"/>
        </w:rPr>
      </w:pPr>
    </w:p>
    <w:p w14:paraId="2C852D11" w14:textId="5C9091CA" w:rsidR="000909AE" w:rsidRDefault="000909AE" w:rsidP="00A07BFE">
      <w:pPr>
        <w:rPr>
          <w:rFonts w:ascii="ADLaM Display" w:hAnsi="ADLaM Display" w:cs="ADLaM Display"/>
          <w:color w:val="161718" w:themeColor="text1"/>
        </w:rPr>
      </w:pPr>
      <w:r>
        <w:rPr>
          <w:rFonts w:ascii="ADLaM Display" w:hAnsi="ADLaM Display" w:cs="ADLaM Display"/>
          <w:color w:val="161718" w:themeColor="text1"/>
        </w:rPr>
        <w:t>Mohamed Shabaan Mohamed: GUI with advanced Interactions with the user</w:t>
      </w:r>
      <w:r w:rsidR="00F964F0">
        <w:rPr>
          <w:rFonts w:ascii="ADLaM Display" w:hAnsi="ADLaM Display" w:cs="ADLaM Display"/>
          <w:color w:val="161718" w:themeColor="text1"/>
        </w:rPr>
        <w:t xml:space="preserve"> and high-quality figures. (Some shapes in the GUI are even made with code)</w:t>
      </w:r>
    </w:p>
    <w:p w14:paraId="76176121" w14:textId="77777777" w:rsidR="00F964F0" w:rsidRDefault="00F964F0" w:rsidP="00A07BFE">
      <w:pPr>
        <w:rPr>
          <w:rFonts w:ascii="ADLaM Display" w:hAnsi="ADLaM Display" w:cs="ADLaM Display"/>
          <w:color w:val="161718" w:themeColor="text1"/>
        </w:rPr>
      </w:pPr>
    </w:p>
    <w:p w14:paraId="609E649C" w14:textId="7F7CEDCB" w:rsidR="000909AE" w:rsidRDefault="000909AE" w:rsidP="00A07BFE">
      <w:pPr>
        <w:rPr>
          <w:rFonts w:ascii="ADLaM Display" w:hAnsi="ADLaM Display" w:cs="ADLaM Display"/>
          <w:color w:val="161718" w:themeColor="text1"/>
        </w:rPr>
      </w:pPr>
      <w:r>
        <w:rPr>
          <w:rFonts w:ascii="ADLaM Display" w:hAnsi="ADLaM Display" w:cs="ADLaM Display"/>
          <w:color w:val="161718" w:themeColor="text1"/>
        </w:rPr>
        <w:t>Mohamed Mamdouh Sayed: GUI with advanced Interactions with the user</w:t>
      </w:r>
      <w:r w:rsidR="00F964F0">
        <w:rPr>
          <w:rFonts w:ascii="ADLaM Display" w:hAnsi="ADLaM Display" w:cs="ADLaM Display"/>
          <w:color w:val="161718" w:themeColor="text1"/>
        </w:rPr>
        <w:t xml:space="preserve"> + Class Diagram</w:t>
      </w:r>
    </w:p>
    <w:p w14:paraId="67167798" w14:textId="10FD5645" w:rsidR="000909AE" w:rsidRDefault="000909AE" w:rsidP="00A07BFE">
      <w:pPr>
        <w:rPr>
          <w:rFonts w:ascii="ADLaM Display" w:hAnsi="ADLaM Display" w:cs="ADLaM Display"/>
          <w:color w:val="161718" w:themeColor="text1"/>
        </w:rPr>
      </w:pPr>
    </w:p>
    <w:p w14:paraId="6914DAA3" w14:textId="75DA4A7F" w:rsidR="000909AE" w:rsidRDefault="000909AE" w:rsidP="00A07BFE">
      <w:pPr>
        <w:rPr>
          <w:rFonts w:ascii="ADLaM Display" w:hAnsi="ADLaM Display" w:cs="ADLaM Display"/>
          <w:color w:val="161718" w:themeColor="text1"/>
        </w:rPr>
      </w:pPr>
      <w:r>
        <w:rPr>
          <w:rFonts w:ascii="ADLaM Display" w:hAnsi="ADLaM Display" w:cs="ADLaM Display"/>
          <w:color w:val="161718" w:themeColor="text1"/>
        </w:rPr>
        <w:t>Mohamed Mamdouh Abo-Elwafa: Login and Signup processes with Verification</w:t>
      </w:r>
    </w:p>
    <w:p w14:paraId="51B6089A" w14:textId="77777777" w:rsidR="000909AE" w:rsidRDefault="000909AE" w:rsidP="00A07BFE">
      <w:pPr>
        <w:rPr>
          <w:rFonts w:ascii="ADLaM Display" w:hAnsi="ADLaM Display" w:cs="ADLaM Display"/>
          <w:color w:val="161718" w:themeColor="text1"/>
        </w:rPr>
      </w:pPr>
    </w:p>
    <w:p w14:paraId="1BD395DF" w14:textId="1E3BD6B6" w:rsidR="000909AE" w:rsidRDefault="000909AE" w:rsidP="00A07BFE">
      <w:pPr>
        <w:rPr>
          <w:rFonts w:ascii="ADLaM Display" w:hAnsi="ADLaM Display" w:cs="ADLaM Display"/>
          <w:color w:val="161718" w:themeColor="text1"/>
        </w:rPr>
      </w:pPr>
      <w:r>
        <w:rPr>
          <w:rFonts w:ascii="ADLaM Display" w:hAnsi="ADLaM Display" w:cs="ADLaM Display"/>
          <w:color w:val="161718" w:themeColor="text1"/>
        </w:rPr>
        <w:t xml:space="preserve">Mohamed Hesham Mohamed: </w:t>
      </w:r>
      <w:r w:rsidR="00F964F0">
        <w:rPr>
          <w:rFonts w:ascii="ADLaM Display" w:hAnsi="ADLaM Display" w:cs="ADLaM Display"/>
          <w:color w:val="161718" w:themeColor="text1"/>
        </w:rPr>
        <w:t>Space Pharmacy branch backend programming + Use Case diagram + Sequence Diagram.</w:t>
      </w:r>
    </w:p>
    <w:p w14:paraId="70754AE6" w14:textId="77777777" w:rsidR="00F964F0" w:rsidRDefault="00F964F0" w:rsidP="00A07BFE">
      <w:pPr>
        <w:rPr>
          <w:rFonts w:ascii="ADLaM Display" w:hAnsi="ADLaM Display" w:cs="ADLaM Display"/>
          <w:color w:val="161718" w:themeColor="text1"/>
        </w:rPr>
      </w:pPr>
    </w:p>
    <w:p w14:paraId="7A133F6A" w14:textId="6B0E4AF3" w:rsidR="00F964F0" w:rsidRDefault="00F964F0" w:rsidP="00A07BFE">
      <w:pPr>
        <w:rPr>
          <w:rFonts w:ascii="ADLaM Display" w:hAnsi="ADLaM Display" w:cs="ADLaM Display"/>
          <w:color w:val="161718" w:themeColor="text1"/>
        </w:rPr>
      </w:pPr>
      <w:r>
        <w:rPr>
          <w:rFonts w:ascii="ADLaM Display" w:hAnsi="ADLaM Display" w:cs="ADLaM Display"/>
          <w:color w:val="161718" w:themeColor="text1"/>
        </w:rPr>
        <w:t>Mohamed Ahmed Mahmoud: Pyramid Pharmacy branch backend programming</w:t>
      </w:r>
    </w:p>
    <w:p w14:paraId="528D56EC" w14:textId="77777777" w:rsidR="000909AE" w:rsidRDefault="000909AE" w:rsidP="00A07BFE">
      <w:pPr>
        <w:rPr>
          <w:rFonts w:ascii="ADLaM Display" w:hAnsi="ADLaM Display" w:cs="ADLaM Display"/>
          <w:color w:val="161718" w:themeColor="text1"/>
        </w:rPr>
      </w:pPr>
    </w:p>
    <w:sectPr w:rsidR="000909AE" w:rsidSect="004B7E44">
      <w:headerReference w:type="default" r:id="rId15"/>
      <w:footerReference w:type="default" r:id="rId16"/>
      <w:footerReference w:type="first" r:id="rId17"/>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417425" w14:textId="77777777" w:rsidR="00D77237" w:rsidRDefault="00D77237" w:rsidP="004B7E44">
      <w:r>
        <w:separator/>
      </w:r>
    </w:p>
  </w:endnote>
  <w:endnote w:type="continuationSeparator" w:id="0">
    <w:p w14:paraId="582FF73E" w14:textId="77777777" w:rsidR="00D77237" w:rsidRDefault="00D77237"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ADLaM Display">
    <w:charset w:val="00"/>
    <w:family w:val="auto"/>
    <w:pitch w:val="variable"/>
    <w:sig w:usb0="8000206F" w:usb1="42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422CE7C3"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09815880" w14:textId="4B23583C" w:rsidR="004B7E44" w:rsidRDefault="00A07BFE" w:rsidP="004B7E44">
          <w:pPr>
            <w:pStyle w:val="Footer"/>
          </w:pPr>
          <w:r>
            <w:t>Pharmacy Shopping System</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6191010"/>
      <w:docPartObj>
        <w:docPartGallery w:val="Page Numbers (Bottom of Page)"/>
        <w:docPartUnique/>
      </w:docPartObj>
    </w:sdtPr>
    <w:sdtEndPr>
      <w:rPr>
        <w:noProof/>
      </w:rPr>
    </w:sdtEndPr>
    <w:sdtContent>
      <w:p w14:paraId="2E1B600C" w14:textId="77777777" w:rsidR="005A718F" w:rsidRDefault="005A718F" w:rsidP="004B7E44">
        <w:pPr>
          <w:pStyle w:val="Footer"/>
        </w:pPr>
        <w:r>
          <w:fldChar w:fldCharType="begin"/>
        </w:r>
        <w:r>
          <w:instrText xml:space="preserve"> PAGE   \* MERGEFORMAT </w:instrText>
        </w:r>
        <w:r>
          <w:fldChar w:fldCharType="separate"/>
        </w:r>
        <w:r w:rsidR="009120E9">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E72E73" w14:textId="77777777" w:rsidR="00D77237" w:rsidRDefault="00D77237" w:rsidP="004B7E44">
      <w:r>
        <w:separator/>
      </w:r>
    </w:p>
  </w:footnote>
  <w:footnote w:type="continuationSeparator" w:id="0">
    <w:p w14:paraId="603AFDFF" w14:textId="77777777" w:rsidR="00D77237" w:rsidRDefault="00D77237"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4B5D25B9" w14:textId="77777777" w:rsidTr="004B7E44">
      <w:trPr>
        <w:trHeight w:val="1318"/>
      </w:trPr>
      <w:tc>
        <w:tcPr>
          <w:tcW w:w="12210" w:type="dxa"/>
          <w:tcBorders>
            <w:top w:val="nil"/>
            <w:left w:val="nil"/>
            <w:bottom w:val="nil"/>
            <w:right w:val="nil"/>
          </w:tcBorders>
        </w:tcPr>
        <w:p w14:paraId="7D7D4F6E" w14:textId="77777777" w:rsidR="004B7E44" w:rsidRDefault="004B7E44" w:rsidP="004B7E44">
          <w:pPr>
            <w:pStyle w:val="Header"/>
          </w:pPr>
          <w:r>
            <w:rPr>
              <w:noProof/>
            </w:rPr>
            <mc:AlternateContent>
              <mc:Choice Requires="wps">
                <w:drawing>
                  <wp:inline distT="0" distB="0" distL="0" distR="0" wp14:anchorId="3C61704F" wp14:editId="011E6DF4">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6121AA"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C61704F" id="Rectangle 11" o:spid="_x0000_s1028"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" fillcolor="#a4063e [3204]" stroked="f" strokeweight="2pt">
                    <v:textbox>
                      <w:txbxContent>
                        <w:p w14:paraId="316121AA"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9A4C01"/>
    <w:multiLevelType w:val="hybridMultilevel"/>
    <w:tmpl w:val="F65832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760498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57B"/>
    <w:rsid w:val="00050C48"/>
    <w:rsid w:val="000909AE"/>
    <w:rsid w:val="000F0154"/>
    <w:rsid w:val="00290C27"/>
    <w:rsid w:val="00293B83"/>
    <w:rsid w:val="004B7E44"/>
    <w:rsid w:val="004D339F"/>
    <w:rsid w:val="004D5252"/>
    <w:rsid w:val="004E712F"/>
    <w:rsid w:val="004F2B86"/>
    <w:rsid w:val="0057621B"/>
    <w:rsid w:val="005A718F"/>
    <w:rsid w:val="0060347D"/>
    <w:rsid w:val="006A3CE7"/>
    <w:rsid w:val="007516CF"/>
    <w:rsid w:val="0082457B"/>
    <w:rsid w:val="008B33BC"/>
    <w:rsid w:val="009120E9"/>
    <w:rsid w:val="00945900"/>
    <w:rsid w:val="009C396C"/>
    <w:rsid w:val="009C49B0"/>
    <w:rsid w:val="00A07BFE"/>
    <w:rsid w:val="00B572B4"/>
    <w:rsid w:val="00C9711C"/>
    <w:rsid w:val="00D60BA6"/>
    <w:rsid w:val="00D77237"/>
    <w:rsid w:val="00DA72DA"/>
    <w:rsid w:val="00DB26A7"/>
    <w:rsid w:val="00E76CAD"/>
    <w:rsid w:val="00E94B5F"/>
    <w:rsid w:val="00F964F0"/>
    <w:rsid w:val="00FC4AD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C96267A"/>
  <w15:chartTrackingRefBased/>
  <w15:docId w15:val="{7105A904-DB1F-4B27-A3F6-763F9EDCD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ListParagraph">
    <w:name w:val="List Paragraph"/>
    <w:basedOn w:val="Normal"/>
    <w:uiPriority w:val="34"/>
    <w:unhideWhenUsed/>
    <w:qFormat/>
    <w:rsid w:val="00050C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ed%20H\AppData\Local\Microsoft\Office\16.0\DTS\en-US%7bA5D378FD-406D-4CCA-871E-12140B351CD7%7d\%7b789B58A6-ED6D-4706-980E-2D2AF80ADBAA%7dtf16392796_win32.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{789B58A6-ED6D-4706-980E-2D2AF80ADBAA}tf16392796_win32.dotx</Template>
  <TotalTime>1</TotalTime>
  <Pages>7</Pages>
  <Words>404</Words>
  <Characters>2305</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H</dc:creator>
  <cp:keywords/>
  <dc:description/>
  <cp:lastModifiedBy>محمد شعبان محمد محمد</cp:lastModifiedBy>
  <cp:revision>2</cp:revision>
  <dcterms:created xsi:type="dcterms:W3CDTF">2024-05-23T20:46:00Z</dcterms:created>
  <dcterms:modified xsi:type="dcterms:W3CDTF">2024-05-23T20:46:00Z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9a2880c7-edfe-42c0-8909-e6654dbd7e71</vt:lpwstr>
  </property>
</Properties>
</file>